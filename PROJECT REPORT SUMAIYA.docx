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drawing>
          <wp:inline distT="0" distB="0" distL="85723" distR="85723">
            <wp:extent cx="1128459" cy="46020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8459" cy="4602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                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PROJECT REPORT  TEMPLATE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>1 INTRODUCTION</w:t>
      </w:r>
    </w:p>
    <w:p>
      <w:pPr>
        <w:pStyle w:val="1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Designing a Logo using Canva </w:t>
      </w: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Purpose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We created a new Logo for our college 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PROBLEM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DEFINITION &amp; DESIGN THINKING</w:t>
      </w: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Empathy Map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85723" distR="85723">
            <wp:extent cx="2669786" cy="268956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9786" cy="26895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Ideation &amp; Brainstroming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85723" distR="85723">
            <wp:extent cx="4025731" cy="1431371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5731" cy="14313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drawing>
          <wp:inline distT="0" distB="0" distL="85723" distR="85723">
            <wp:extent cx="2558270" cy="255827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8270" cy="25582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ind w:left="48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ADVANTAGES AND DISADVANTAGES 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is useful to create new logos for all things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disadvantage of creating Resume in canva is it’s certain features are Limited because of pro version 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APPLICATIONS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was helpful to create logo and other creative content</w:t>
      </w:r>
    </w:p>
    <w:p>
      <w:pPr>
        <w:pStyle w:val="15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CONCLUSION</w:t>
      </w:r>
    </w:p>
    <w:p>
      <w:pPr>
        <w:pStyle w:val="15"/>
        <w:ind w:lef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Canva is helpful app to create and edit content. It enhances our creative skills</w:t>
      </w: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</w:p>
    <w:p>
      <w:pPr>
        <w:pStyle w:val="15"/>
        <w:ind w:left="480"/>
        <w:rPr>
          <w:rFonts w:ascii="Times New Roman" w:cs="Times New Roman" w:hAnsi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D6846CA"/>
    <w:multiLevelType w:val="multilevel"/>
    <w:tmpl w:val="0DACD802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2</Pages>
  <Words>98</Words>
  <Characters>478</Characters>
  <Lines>34</Lines>
  <Paragraphs>17</Paragraphs>
  <CharactersWithSpaces>626</CharactersWithSpace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vivo user</cp:lastModifiedBy>
  <cp:revision>2</cp:revision>
  <dcterms:created xsi:type="dcterms:W3CDTF">2023-10-16T09:47:00Z</dcterms:created>
  <dcterms:modified xsi:type="dcterms:W3CDTF">2023-10-16T10:56:13Z</dcterms:modified>
</cp:coreProperties>
</file>